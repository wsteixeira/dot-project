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AC" w:rsidRDefault="004B54AC" w:rsidP="004B54AC">
      <w:bookmarkStart w:id="0" w:name="_GoBack"/>
      <w:bookmarkEnd w:id="0"/>
      <w:r>
        <w:t>## Modelo de Documento</w:t>
      </w:r>
    </w:p>
    <w:p w:rsidR="004B54AC" w:rsidRDefault="004B54AC" w:rsidP="004B54AC"/>
    <w:p w:rsidR="004B54AC" w:rsidRDefault="004B54AC" w:rsidP="004B54AC">
      <w:r>
        <w:t>Nome:</w:t>
      </w:r>
      <w:r w:rsidR="003300EC">
        <w:t xml:space="preserve"> </w:t>
      </w:r>
    </w:p>
    <w:p w:rsidR="004B54AC" w:rsidRDefault="003300EC" w:rsidP="004B54AC">
      <w:r>
        <w:t>I</w:t>
      </w:r>
      <w:r w:rsidR="004B54AC">
        <w:t>dade:</w:t>
      </w:r>
      <w:r>
        <w:t xml:space="preserve"> </w:t>
      </w:r>
    </w:p>
    <w:p w:rsidR="004B54AC" w:rsidRDefault="004B54AC" w:rsidP="004B54AC">
      <w:r>
        <w:t>Descrição:</w:t>
      </w:r>
    </w:p>
    <w:p w:rsidR="004463D6" w:rsidRDefault="004B54AC" w:rsidP="004B54AC">
      <w:r>
        <w:t>Endereço:</w:t>
      </w:r>
    </w:p>
    <w:sectPr w:rsidR="00446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AC"/>
    <w:rsid w:val="003300EC"/>
    <w:rsid w:val="004463D6"/>
    <w:rsid w:val="004B54AC"/>
    <w:rsid w:val="0091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B0988-B275-47AA-8A01-12BF585A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Documento.docx</Template>
  <TotalTime>1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Santos Teixeira</dc:creator>
  <cp:keywords/>
  <dc:description/>
  <cp:lastModifiedBy>Wanderley Santos Teixeira</cp:lastModifiedBy>
  <cp:revision>2</cp:revision>
  <dcterms:created xsi:type="dcterms:W3CDTF">2024-07-05T21:36:00Z</dcterms:created>
  <dcterms:modified xsi:type="dcterms:W3CDTF">2024-07-05T21:36:00Z</dcterms:modified>
</cp:coreProperties>
</file>